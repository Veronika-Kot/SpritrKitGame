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14:paraId="2F3B4642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14:paraId="488EF434" w14:textId="77777777" w:rsidR="003E1D56" w:rsidRDefault="00A34A61" w:rsidP="00A34A6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CENTENNIAL COLLEGE</w:t>
                    </w:r>
                  </w:p>
                </w:tc>
              </w:sdtContent>
            </w:sdt>
          </w:tr>
          <w:tr w:rsidR="003E1D56" w14:paraId="6384104E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100323E0" w14:textId="77777777" w:rsidR="003E1D56" w:rsidRDefault="00A34A61" w:rsidP="00A34A6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External Game Document</w:t>
                    </w:r>
                  </w:p>
                </w:tc>
              </w:sdtContent>
            </w:sdt>
          </w:tr>
          <w:tr w:rsidR="003E1D56" w14:paraId="2C222931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5C72688F" w14:textId="77777777" w:rsidR="003E1D56" w:rsidRPr="003E1D56" w:rsidRDefault="00A34A61" w:rsidP="00A34A6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  <w:t>Assignment 2 - iOS</w:t>
                </w:r>
              </w:p>
            </w:tc>
          </w:tr>
          <w:tr w:rsidR="003E1D56" w14:paraId="1B9CA764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592FE37" w14:textId="77777777" w:rsidR="003E1D56" w:rsidRDefault="003E1D56">
                <w:pPr>
                  <w:pStyle w:val="NoSpacing"/>
                  <w:jc w:val="center"/>
                </w:pPr>
              </w:p>
              <w:p w14:paraId="632F4D69" w14:textId="77777777" w:rsidR="003E1D56" w:rsidRDefault="003E1D56">
                <w:pPr>
                  <w:pStyle w:val="NoSpacing"/>
                  <w:jc w:val="center"/>
                </w:pPr>
              </w:p>
              <w:p w14:paraId="28B98F49" w14:textId="77777777" w:rsidR="003E1D56" w:rsidRDefault="003E1D56">
                <w:pPr>
                  <w:pStyle w:val="NoSpacing"/>
                  <w:jc w:val="center"/>
                </w:pPr>
              </w:p>
              <w:p w14:paraId="71BAAAB3" w14:textId="77777777" w:rsidR="003E1D56" w:rsidRDefault="003E1D56">
                <w:pPr>
                  <w:pStyle w:val="NoSpacing"/>
                  <w:jc w:val="center"/>
                </w:pPr>
              </w:p>
              <w:p w14:paraId="2133844C" w14:textId="77777777" w:rsidR="003E1D56" w:rsidRDefault="003E1D56">
                <w:pPr>
                  <w:pStyle w:val="NoSpacing"/>
                  <w:jc w:val="center"/>
                </w:pPr>
              </w:p>
              <w:p w14:paraId="50672768" w14:textId="77777777" w:rsidR="003E1D56" w:rsidRDefault="003E1D56">
                <w:pPr>
                  <w:pStyle w:val="NoSpacing"/>
                  <w:jc w:val="center"/>
                </w:pPr>
              </w:p>
              <w:p w14:paraId="205FABC8" w14:textId="77777777" w:rsidR="003E1D56" w:rsidRDefault="003E1D56">
                <w:pPr>
                  <w:pStyle w:val="NoSpacing"/>
                  <w:jc w:val="center"/>
                </w:pPr>
              </w:p>
              <w:p w14:paraId="114DD9D2" w14:textId="77777777" w:rsidR="003E1D56" w:rsidRDefault="003E1D56">
                <w:pPr>
                  <w:pStyle w:val="NoSpacing"/>
                  <w:jc w:val="center"/>
                </w:pPr>
              </w:p>
              <w:p w14:paraId="72AA0FAC" w14:textId="5006294F" w:rsidR="003E1D56" w:rsidRPr="003E1D56" w:rsidRDefault="005E68D8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#02</w:t>
                </w:r>
              </w:p>
              <w:p w14:paraId="01283725" w14:textId="77777777" w:rsidR="003E1D56" w:rsidRDefault="003E1D56">
                <w:pPr>
                  <w:pStyle w:val="NoSpacing"/>
                  <w:jc w:val="center"/>
                </w:pPr>
              </w:p>
              <w:p w14:paraId="7ED82B14" w14:textId="6FA20CA7"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687985">
                  <w:t>2020</w:t>
                </w:r>
                <w:r>
                  <w:t xml:space="preserve"> by </w:t>
                </w:r>
                <w:r w:rsidR="00687985">
                  <w:t>Veronika Kotckovich &amp; Centennial College</w:t>
                </w:r>
                <w:r>
                  <w:t>.</w:t>
                </w:r>
              </w:p>
              <w:p w14:paraId="45F997A7" w14:textId="77777777"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14:paraId="133BAA94" w14:textId="77777777" w:rsidR="003E1D56" w:rsidRDefault="003E1D56">
                <w:pPr>
                  <w:pStyle w:val="NoSpacing"/>
                  <w:jc w:val="center"/>
                </w:pPr>
              </w:p>
              <w:p w14:paraId="730B9920" w14:textId="77777777" w:rsidR="003E1D56" w:rsidRDefault="003E1D56">
                <w:pPr>
                  <w:pStyle w:val="NoSpacing"/>
                  <w:jc w:val="center"/>
                </w:pPr>
              </w:p>
              <w:p w14:paraId="1EFE44A8" w14:textId="77777777" w:rsidR="003E1D56" w:rsidRDefault="003E1D56">
                <w:pPr>
                  <w:pStyle w:val="NoSpacing"/>
                  <w:jc w:val="center"/>
                </w:pPr>
              </w:p>
            </w:tc>
          </w:tr>
          <w:tr w:rsidR="003E1D56" w14:paraId="01B75D65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63CE704E" w14:textId="5664B680" w:rsidR="003E1D56" w:rsidRPr="003E1D56" w:rsidRDefault="00C94733" w:rsidP="00C94733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Veronika Kotckovich</w:t>
                    </w:r>
                  </w:p>
                </w:tc>
              </w:sdtContent>
            </w:sdt>
          </w:tr>
          <w:tr w:rsidR="003E1D56" w14:paraId="327DDBD2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7286A53C" w14:textId="77777777"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2166DCC9" w14:textId="77777777" w:rsidR="003E1D56" w:rsidRDefault="003E1D56"/>
        <w:p w14:paraId="0230C82A" w14:textId="77777777"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14:paraId="37FA3D7D" w14:textId="77777777">
            <w:tc>
              <w:tcPr>
                <w:tcW w:w="5000" w:type="pct"/>
              </w:tcPr>
              <w:p w14:paraId="247BAF21" w14:textId="1B055DD7" w:rsidR="003E1D56" w:rsidRPr="003E1D56" w:rsidRDefault="005E68D8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bookmarkStart w:id="0" w:name="OLE_LINK1"/>
                <w:bookmarkStart w:id="1" w:name="OLE_LINK2"/>
                <w:r>
                  <w:rPr>
                    <w:sz w:val="24"/>
                    <w:szCs w:val="24"/>
                  </w:rPr>
                  <w:t>February</w:t>
                </w:r>
                <w:r w:rsidR="007D1549">
                  <w:rPr>
                    <w:sz w:val="24"/>
                    <w:szCs w:val="24"/>
                  </w:rPr>
                  <w:t xml:space="preserve"> </w:t>
                </w:r>
                <w:r>
                  <w:rPr>
                    <w:sz w:val="24"/>
                    <w:szCs w:val="24"/>
                  </w:rPr>
                  <w:t>16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</w:t>
                </w:r>
                <w:r w:rsidR="00BD7D17">
                  <w:rPr>
                    <w:sz w:val="24"/>
                    <w:szCs w:val="24"/>
                  </w:rPr>
                  <w:t>20</w:t>
                </w:r>
                <w:bookmarkEnd w:id="0"/>
                <w:bookmarkEnd w:id="1"/>
              </w:p>
            </w:tc>
          </w:tr>
        </w:tbl>
        <w:p w14:paraId="1615AD3E" w14:textId="77777777" w:rsidR="003E1D56" w:rsidRDefault="003E1D56"/>
        <w:p w14:paraId="58A3EC47" w14:textId="77777777" w:rsidR="003E1D56" w:rsidRDefault="003E1D56">
          <w:r>
            <w:br w:type="page"/>
          </w:r>
        </w:p>
      </w:sdtContent>
    </w:sdt>
    <w:sdt>
      <w:sdtPr>
        <w:id w:val="-176736764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CA" w:eastAsia="zh-TW"/>
        </w:rPr>
      </w:sdtEndPr>
      <w:sdtContent>
        <w:p w14:paraId="1EA9A8D9" w14:textId="66AB0E69" w:rsidR="005D31CA" w:rsidRPr="005D31CA" w:rsidRDefault="005D31CA">
          <w:pPr>
            <w:pStyle w:val="TOCHeading"/>
            <w:rPr>
              <w:rStyle w:val="Heading1Char"/>
            </w:rPr>
          </w:pPr>
          <w:r w:rsidRPr="005D31CA">
            <w:rPr>
              <w:rStyle w:val="Heading1Char"/>
            </w:rPr>
            <w:t>Table of Contents</w:t>
          </w:r>
        </w:p>
        <w:p w14:paraId="338A8363" w14:textId="77777777" w:rsidR="005D31CA" w:rsidRDefault="005D31CA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lang w:val="en-US"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2784214" w:history="1">
            <w:r w:rsidRPr="00443902">
              <w:rPr>
                <w:rStyle w:val="Hyperlink"/>
                <w:noProof/>
              </w:rPr>
              <w:t>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3472" w14:textId="77777777" w:rsidR="005D31CA" w:rsidRDefault="005D31CA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lang w:val="en-US" w:eastAsia="en-US"/>
            </w:rPr>
          </w:pPr>
          <w:hyperlink w:anchor="_Toc32784215" w:history="1">
            <w:r w:rsidRPr="00443902">
              <w:rPr>
                <w:rStyle w:val="Hyperlink"/>
                <w:noProof/>
              </w:rPr>
              <w:t>Game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BDE32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16" w:history="1">
            <w:r w:rsidRPr="00443902">
              <w:rPr>
                <w:rStyle w:val="Hyperlink"/>
                <w:noProof/>
              </w:rPr>
              <w:t>Game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7E367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17" w:history="1">
            <w:r w:rsidRPr="00443902">
              <w:rPr>
                <w:rStyle w:val="Hyperlink"/>
                <w:noProof/>
              </w:rPr>
              <w:t>Game Play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BCBF3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18" w:history="1">
            <w:r w:rsidRPr="00443902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E179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19" w:history="1">
            <w:r w:rsidRPr="00443902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C1A3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0" w:history="1">
            <w:r w:rsidRPr="00443902">
              <w:rPr>
                <w:rStyle w:val="Hyperlink"/>
                <w:noProof/>
              </w:rPr>
              <w:t>Menu and 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26C84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1" w:history="1">
            <w:r w:rsidRPr="00443902">
              <w:rPr>
                <w:rStyle w:val="Hyperlink"/>
                <w:noProof/>
              </w:rPr>
              <w:t>Game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A1026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2" w:history="1">
            <w:r w:rsidRPr="00443902">
              <w:rPr>
                <w:rStyle w:val="Hyperlink"/>
                <w:noProof/>
              </w:rPr>
              <w:t>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2F96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3" w:history="1">
            <w:r w:rsidRPr="00443902">
              <w:rPr>
                <w:rStyle w:val="Hyperlink"/>
                <w:noProof/>
              </w:rPr>
              <w:t>Game Progression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066A9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4" w:history="1">
            <w:r w:rsidRPr="00443902">
              <w:rPr>
                <w:rStyle w:val="Hyperlink"/>
                <w:noProof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F262D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5" w:history="1">
            <w:r w:rsidRPr="00443902">
              <w:rPr>
                <w:rStyle w:val="Hyperlink"/>
                <w:noProof/>
              </w:rPr>
              <w:t>Non-player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882D0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26" w:history="1">
            <w:r w:rsidRPr="00443902">
              <w:rPr>
                <w:rStyle w:val="Hyperlink"/>
                <w:noProof/>
              </w:rPr>
              <w:t>Cherries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F1FC9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27" w:history="1">
            <w:r w:rsidRPr="00443902">
              <w:rPr>
                <w:rStyle w:val="Hyperlink"/>
                <w:noProof/>
              </w:rPr>
              <w:t>Lives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31AAB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28" w:history="1">
            <w:r w:rsidRPr="00443902">
              <w:rPr>
                <w:rStyle w:val="Hyperlink"/>
                <w:noProof/>
              </w:rPr>
              <w:t>Moon-bullets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2DD63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29" w:history="1">
            <w:r w:rsidRPr="00443902">
              <w:rPr>
                <w:rStyle w:val="Hyperlink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F732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30" w:history="1">
            <w:r w:rsidRPr="00443902">
              <w:rPr>
                <w:rStyle w:val="Hyperlink"/>
                <w:noProof/>
              </w:rPr>
              <w:t>Weapons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FB41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31" w:history="1">
            <w:r w:rsidRPr="00443902">
              <w:rPr>
                <w:rStyle w:val="Hyperlink"/>
                <w:noProof/>
              </w:rPr>
              <w:t>Bonuses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A809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32" w:history="1">
            <w:r w:rsidRPr="00443902">
              <w:rPr>
                <w:rStyle w:val="Hyperlink"/>
                <w:noProof/>
              </w:rPr>
              <w:t>Future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01652" w14:textId="77777777" w:rsidR="005D31CA" w:rsidRDefault="005D31CA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32784233" w:history="1">
            <w:r w:rsidRPr="00443902">
              <w:rPr>
                <w:rStyle w:val="Hyperlink"/>
                <w:noProof/>
              </w:rPr>
              <w:t>Screen 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51258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34" w:history="1">
            <w:r w:rsidRPr="00443902">
              <w:rPr>
                <w:rStyle w:val="Hyperlink"/>
                <w:noProof/>
              </w:rPr>
              <w:t>Start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D898B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35" w:history="1">
            <w:r w:rsidRPr="00443902">
              <w:rPr>
                <w:rStyle w:val="Hyperlink"/>
                <w:noProof/>
              </w:rPr>
              <w:t>Instructions 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26F97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36" w:history="1">
            <w:r w:rsidRPr="00443902">
              <w:rPr>
                <w:rStyle w:val="Hyperlink"/>
                <w:noProof/>
              </w:rPr>
              <w:t>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FC262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37" w:history="1">
            <w:r w:rsidRPr="00443902">
              <w:rPr>
                <w:rStyle w:val="Hyperlink"/>
                <w:noProof/>
              </w:rPr>
              <w:t>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0EADE" w14:textId="77777777" w:rsidR="005D31CA" w:rsidRDefault="005D31CA">
          <w:pPr>
            <w:pStyle w:val="TOC3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32784238" w:history="1">
            <w:r w:rsidRPr="00443902">
              <w:rPr>
                <w:rStyle w:val="Hyperlink"/>
                <w:noProof/>
              </w:rPr>
              <w:t>Game over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_Toc32784238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65B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3D02" w14:textId="6C327478" w:rsidR="005D31CA" w:rsidRDefault="005D31CA">
          <w:r>
            <w:rPr>
              <w:b/>
              <w:bCs/>
              <w:noProof/>
            </w:rPr>
            <w:fldChar w:fldCharType="end"/>
          </w:r>
        </w:p>
      </w:sdtContent>
    </w:sdt>
    <w:p w14:paraId="6F01682F" w14:textId="14DD2E7D" w:rsidR="009A4D42" w:rsidRDefault="009A4D42">
      <w:pPr>
        <w:rPr>
          <w:b/>
          <w:sz w:val="24"/>
          <w:szCs w:val="24"/>
          <w:u w:val="single"/>
        </w:rPr>
      </w:pPr>
    </w:p>
    <w:p w14:paraId="3E9DF56F" w14:textId="77777777" w:rsidR="005D31CA" w:rsidRDefault="005D31CA">
      <w:pPr>
        <w:rPr>
          <w:b/>
          <w:sz w:val="24"/>
          <w:szCs w:val="24"/>
          <w:u w:val="single"/>
        </w:rPr>
      </w:pPr>
    </w:p>
    <w:p w14:paraId="4CDD7AD7" w14:textId="77777777" w:rsidR="005D31CA" w:rsidRDefault="005D31CA">
      <w:pPr>
        <w:rPr>
          <w:b/>
          <w:sz w:val="24"/>
          <w:szCs w:val="24"/>
          <w:u w:val="single"/>
        </w:rPr>
      </w:pPr>
    </w:p>
    <w:p w14:paraId="67BE69F0" w14:textId="77777777" w:rsidR="005D31CA" w:rsidRDefault="005D31CA">
      <w:pPr>
        <w:rPr>
          <w:b/>
          <w:sz w:val="24"/>
          <w:szCs w:val="24"/>
          <w:u w:val="single"/>
        </w:rPr>
      </w:pPr>
    </w:p>
    <w:p w14:paraId="0EF3023E" w14:textId="77777777" w:rsidR="005D31CA" w:rsidRDefault="005D31CA">
      <w:pPr>
        <w:rPr>
          <w:b/>
          <w:sz w:val="24"/>
          <w:szCs w:val="24"/>
          <w:u w:val="single"/>
        </w:rPr>
      </w:pPr>
    </w:p>
    <w:p w14:paraId="1BA9C723" w14:textId="77777777" w:rsidR="005D31CA" w:rsidRDefault="005D31CA">
      <w:pPr>
        <w:rPr>
          <w:b/>
          <w:sz w:val="24"/>
          <w:szCs w:val="24"/>
          <w:u w:val="single"/>
        </w:rPr>
      </w:pPr>
    </w:p>
    <w:p w14:paraId="5B494F8C" w14:textId="77777777" w:rsidR="005D31CA" w:rsidRDefault="005D31CA">
      <w:pPr>
        <w:rPr>
          <w:b/>
          <w:sz w:val="24"/>
          <w:szCs w:val="24"/>
          <w:u w:val="single"/>
        </w:rPr>
      </w:pPr>
    </w:p>
    <w:p w14:paraId="71FE3B8E" w14:textId="45D888D3" w:rsidR="00147392" w:rsidRDefault="009A4D42" w:rsidP="005D31CA">
      <w:pPr>
        <w:pStyle w:val="Heading1"/>
      </w:pPr>
      <w:bookmarkStart w:id="2" w:name="_Toc32784214"/>
      <w:r>
        <w:lastRenderedPageBreak/>
        <w:t>Version History</w:t>
      </w:r>
      <w:bookmarkEnd w:id="2"/>
    </w:p>
    <w:p w14:paraId="1F05E836" w14:textId="77777777" w:rsidR="00147392" w:rsidRPr="00147392" w:rsidRDefault="00147392" w:rsidP="00147392">
      <w:pPr>
        <w:jc w:val="center"/>
        <w:rPr>
          <w:b/>
          <w:sz w:val="24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147392" w14:paraId="283C30E7" w14:textId="77777777" w:rsidTr="00147392">
        <w:trPr>
          <w:trHeight w:val="323"/>
        </w:trPr>
        <w:tc>
          <w:tcPr>
            <w:tcW w:w="2394" w:type="dxa"/>
          </w:tcPr>
          <w:p w14:paraId="455F6C59" w14:textId="4A266371" w:rsidR="00147392" w:rsidRPr="00147392" w:rsidRDefault="00147392">
            <w:pPr>
              <w:rPr>
                <w:sz w:val="28"/>
                <w:szCs w:val="24"/>
              </w:rPr>
            </w:pPr>
            <w:r w:rsidRPr="00147392">
              <w:rPr>
                <w:sz w:val="28"/>
                <w:szCs w:val="24"/>
              </w:rPr>
              <w:t>ID</w:t>
            </w:r>
          </w:p>
        </w:tc>
        <w:tc>
          <w:tcPr>
            <w:tcW w:w="2394" w:type="dxa"/>
          </w:tcPr>
          <w:p w14:paraId="78CC6978" w14:textId="3DC1BD7E" w:rsidR="00147392" w:rsidRPr="00147392" w:rsidRDefault="00147392">
            <w:pPr>
              <w:rPr>
                <w:sz w:val="28"/>
                <w:szCs w:val="24"/>
              </w:rPr>
            </w:pPr>
            <w:r w:rsidRPr="00147392">
              <w:rPr>
                <w:sz w:val="28"/>
                <w:szCs w:val="24"/>
              </w:rPr>
              <w:t>Date</w:t>
            </w:r>
          </w:p>
        </w:tc>
        <w:tc>
          <w:tcPr>
            <w:tcW w:w="2394" w:type="dxa"/>
          </w:tcPr>
          <w:p w14:paraId="54F72A50" w14:textId="4C8F63A3" w:rsidR="00147392" w:rsidRPr="00147392" w:rsidRDefault="00147392">
            <w:pPr>
              <w:rPr>
                <w:sz w:val="28"/>
                <w:szCs w:val="24"/>
              </w:rPr>
            </w:pPr>
            <w:r w:rsidRPr="00147392">
              <w:rPr>
                <w:sz w:val="28"/>
                <w:szCs w:val="24"/>
              </w:rPr>
              <w:t>Author</w:t>
            </w:r>
          </w:p>
        </w:tc>
        <w:tc>
          <w:tcPr>
            <w:tcW w:w="2394" w:type="dxa"/>
          </w:tcPr>
          <w:p w14:paraId="291F1382" w14:textId="33EE4E64" w:rsidR="00147392" w:rsidRPr="00147392" w:rsidRDefault="00147392">
            <w:pPr>
              <w:rPr>
                <w:sz w:val="28"/>
                <w:szCs w:val="24"/>
              </w:rPr>
            </w:pPr>
            <w:r w:rsidRPr="00147392">
              <w:rPr>
                <w:sz w:val="28"/>
                <w:szCs w:val="24"/>
              </w:rPr>
              <w:t>Changes</w:t>
            </w:r>
          </w:p>
        </w:tc>
      </w:tr>
      <w:tr w:rsidR="00147392" w14:paraId="5A451BAF" w14:textId="77777777" w:rsidTr="005E68D8">
        <w:trPr>
          <w:trHeight w:val="350"/>
        </w:trPr>
        <w:tc>
          <w:tcPr>
            <w:tcW w:w="2394" w:type="dxa"/>
          </w:tcPr>
          <w:p w14:paraId="282CDD1E" w14:textId="58421490" w:rsidR="00147392" w:rsidRDefault="001473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94" w:type="dxa"/>
          </w:tcPr>
          <w:p w14:paraId="5C2BA183" w14:textId="5074DBFF" w:rsidR="00147392" w:rsidRDefault="001473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Jan 29</w:t>
            </w:r>
            <w:r w:rsidRPr="00147392">
              <w:rPr>
                <w:sz w:val="24"/>
                <w:szCs w:val="24"/>
                <w:vertAlign w:val="superscript"/>
              </w:rPr>
              <w:t>th</w:t>
            </w:r>
          </w:p>
        </w:tc>
        <w:tc>
          <w:tcPr>
            <w:tcW w:w="2394" w:type="dxa"/>
          </w:tcPr>
          <w:p w14:paraId="10E001B9" w14:textId="2E28AB04" w:rsidR="00147392" w:rsidRDefault="001473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Veronika Kotckovich</w:t>
            </w:r>
          </w:p>
        </w:tc>
        <w:tc>
          <w:tcPr>
            <w:tcW w:w="2394" w:type="dxa"/>
          </w:tcPr>
          <w:p w14:paraId="7CAED598" w14:textId="69358913" w:rsidR="00147392" w:rsidRDefault="001473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</w:t>
            </w:r>
          </w:p>
        </w:tc>
      </w:tr>
      <w:tr w:rsidR="005E68D8" w14:paraId="11321A44" w14:textId="77777777" w:rsidTr="005E68D8">
        <w:trPr>
          <w:trHeight w:val="260"/>
        </w:trPr>
        <w:tc>
          <w:tcPr>
            <w:tcW w:w="2394" w:type="dxa"/>
          </w:tcPr>
          <w:p w14:paraId="2843DEF8" w14:textId="37EDCE48" w:rsidR="005E68D8" w:rsidRDefault="005E68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94" w:type="dxa"/>
          </w:tcPr>
          <w:p w14:paraId="4ECD9421" w14:textId="3BDBD0F0" w:rsidR="005E68D8" w:rsidRDefault="00B21D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</w:t>
            </w:r>
            <w:r w:rsidR="005E68D8">
              <w:rPr>
                <w:sz w:val="24"/>
                <w:szCs w:val="24"/>
              </w:rPr>
              <w:t>b 16th</w:t>
            </w:r>
          </w:p>
        </w:tc>
        <w:tc>
          <w:tcPr>
            <w:tcW w:w="2394" w:type="dxa"/>
          </w:tcPr>
          <w:p w14:paraId="3FB88D21" w14:textId="386B5FB6" w:rsidR="005E68D8" w:rsidRDefault="005E68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Veronika Kotckovich</w:t>
            </w:r>
          </w:p>
        </w:tc>
        <w:tc>
          <w:tcPr>
            <w:tcW w:w="2394" w:type="dxa"/>
          </w:tcPr>
          <w:p w14:paraId="260B0E58" w14:textId="0A438ECE" w:rsidR="005E68D8" w:rsidRDefault="005E68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</w:t>
            </w:r>
          </w:p>
        </w:tc>
      </w:tr>
    </w:tbl>
    <w:p w14:paraId="308B12FC" w14:textId="79C41248" w:rsidR="009A4D42" w:rsidRDefault="009A4D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B258031" w14:textId="18B3C280" w:rsidR="005D31CA" w:rsidRDefault="005D31CA" w:rsidP="005D31CA">
      <w:pPr>
        <w:pStyle w:val="Heading1"/>
      </w:pPr>
      <w:bookmarkStart w:id="3" w:name="_Toc32784215"/>
      <w:r>
        <w:lastRenderedPageBreak/>
        <w:t>Game Description</w:t>
      </w:r>
      <w:bookmarkEnd w:id="3"/>
      <w:r>
        <w:t xml:space="preserve"> </w:t>
      </w:r>
    </w:p>
    <w:p w14:paraId="2A487A7D" w14:textId="77777777" w:rsidR="00BF4089" w:rsidRDefault="009F6693" w:rsidP="005D31CA">
      <w:pPr>
        <w:pStyle w:val="Heading2"/>
      </w:pPr>
      <w:bookmarkStart w:id="4" w:name="_Toc32784216"/>
      <w:r w:rsidRPr="008C6B2D">
        <w:t>Game Overview</w:t>
      </w:r>
      <w:bookmarkEnd w:id="4"/>
      <w:r w:rsidR="00BF4089">
        <w:t xml:space="preserve"> </w:t>
      </w:r>
    </w:p>
    <w:p w14:paraId="089D7C52" w14:textId="7C3AB89D" w:rsidR="00543C36" w:rsidRDefault="00B21DBE" w:rsidP="00543C36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Player should collect as many cherries as possible.</w:t>
      </w:r>
    </w:p>
    <w:p w14:paraId="7AEB6E10" w14:textId="77777777" w:rsidR="00B21DBE" w:rsidRPr="008C6B2D" w:rsidRDefault="00B21DBE" w:rsidP="00543C36">
      <w:pPr>
        <w:pStyle w:val="ListParagraph"/>
        <w:rPr>
          <w:b/>
          <w:sz w:val="24"/>
          <w:szCs w:val="24"/>
        </w:rPr>
      </w:pPr>
    </w:p>
    <w:p w14:paraId="633CA1A6" w14:textId="77777777" w:rsidR="009F6693" w:rsidRPr="008C6B2D" w:rsidRDefault="009F6693" w:rsidP="005D31CA">
      <w:pPr>
        <w:pStyle w:val="Heading2"/>
      </w:pPr>
      <w:bookmarkStart w:id="5" w:name="_Toc32784217"/>
      <w:r w:rsidRPr="008C6B2D">
        <w:t>Game Play Mechanics</w:t>
      </w:r>
      <w:bookmarkEnd w:id="5"/>
    </w:p>
    <w:p w14:paraId="5FA3638C" w14:textId="395F2228" w:rsidR="00686D09" w:rsidRDefault="003E48FF" w:rsidP="00543C36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It’s a platformer game. The player jumps from platform to platform and collects </w:t>
      </w:r>
      <w:r w:rsidR="00B21DBE">
        <w:rPr>
          <w:i/>
          <w:sz w:val="24"/>
          <w:szCs w:val="24"/>
        </w:rPr>
        <w:t>cherries</w:t>
      </w:r>
      <w:r>
        <w:rPr>
          <w:i/>
          <w:sz w:val="24"/>
          <w:szCs w:val="24"/>
        </w:rPr>
        <w:t xml:space="preserve">, </w:t>
      </w:r>
      <w:r w:rsidR="00B21DBE">
        <w:rPr>
          <w:i/>
          <w:sz w:val="24"/>
          <w:szCs w:val="24"/>
        </w:rPr>
        <w:t>lives</w:t>
      </w:r>
      <w:r>
        <w:rPr>
          <w:i/>
          <w:sz w:val="24"/>
          <w:szCs w:val="24"/>
        </w:rPr>
        <w:t>,</w:t>
      </w:r>
      <w:r w:rsidR="00B21DBE">
        <w:rPr>
          <w:i/>
          <w:sz w:val="24"/>
          <w:szCs w:val="24"/>
        </w:rPr>
        <w:t xml:space="preserve"> bullets while</w:t>
      </w:r>
      <w:r>
        <w:rPr>
          <w:i/>
          <w:sz w:val="24"/>
          <w:szCs w:val="24"/>
        </w:rPr>
        <w:t xml:space="preserve"> avoiding</w:t>
      </w:r>
      <w:r w:rsidR="00B21DBE">
        <w:rPr>
          <w:i/>
          <w:sz w:val="24"/>
          <w:szCs w:val="24"/>
        </w:rPr>
        <w:t xml:space="preserve"> obstacles</w:t>
      </w:r>
      <w:r>
        <w:rPr>
          <w:i/>
          <w:sz w:val="24"/>
          <w:szCs w:val="24"/>
        </w:rPr>
        <w:t xml:space="preserve"> or </w:t>
      </w:r>
      <w:r w:rsidR="00B21DBE">
        <w:rPr>
          <w:i/>
          <w:sz w:val="24"/>
          <w:szCs w:val="24"/>
        </w:rPr>
        <w:t>killing enemies. When player reaches portals it can go to 2</w:t>
      </w:r>
      <w:r w:rsidR="00B21DBE" w:rsidRPr="00B21DBE">
        <w:rPr>
          <w:i/>
          <w:sz w:val="24"/>
          <w:szCs w:val="24"/>
          <w:vertAlign w:val="superscript"/>
        </w:rPr>
        <w:t>nd</w:t>
      </w:r>
      <w:r w:rsidR="00B21DBE">
        <w:rPr>
          <w:i/>
          <w:sz w:val="24"/>
          <w:szCs w:val="24"/>
        </w:rPr>
        <w:t xml:space="preserve"> level or exit the </w:t>
      </w:r>
      <w:proofErr w:type="gramStart"/>
      <w:r w:rsidR="00B21DBE">
        <w:rPr>
          <w:i/>
          <w:sz w:val="24"/>
          <w:szCs w:val="24"/>
        </w:rPr>
        <w:t xml:space="preserve">game </w:t>
      </w:r>
      <w:r>
        <w:rPr>
          <w:i/>
          <w:sz w:val="24"/>
          <w:szCs w:val="24"/>
        </w:rPr>
        <w:t>.</w:t>
      </w:r>
      <w:proofErr w:type="gramEnd"/>
    </w:p>
    <w:p w14:paraId="0B59CA0D" w14:textId="77777777" w:rsidR="00543C36" w:rsidRPr="00543C36" w:rsidRDefault="00543C36" w:rsidP="00543C36">
      <w:pPr>
        <w:pStyle w:val="ListParagraph"/>
        <w:rPr>
          <w:i/>
          <w:sz w:val="24"/>
          <w:szCs w:val="24"/>
        </w:rPr>
      </w:pPr>
    </w:p>
    <w:p w14:paraId="1A2EEE8B" w14:textId="77777777" w:rsidR="00BF4089" w:rsidRPr="00BF4089" w:rsidRDefault="009F6693" w:rsidP="005D31CA">
      <w:pPr>
        <w:pStyle w:val="Heading2"/>
        <w:rPr>
          <w:i/>
        </w:rPr>
      </w:pPr>
      <w:bookmarkStart w:id="6" w:name="_Toc32784218"/>
      <w:r w:rsidRPr="008C6B2D">
        <w:t>Camera</w:t>
      </w:r>
      <w:bookmarkEnd w:id="6"/>
      <w:r w:rsidR="003E1D34">
        <w:t xml:space="preserve"> </w:t>
      </w:r>
    </w:p>
    <w:p w14:paraId="3868FA93" w14:textId="11AE233D" w:rsidR="00686D09" w:rsidRDefault="009326E9" w:rsidP="00543C36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Camera </w:t>
      </w:r>
      <w:r w:rsidR="00010FDD">
        <w:rPr>
          <w:i/>
          <w:sz w:val="24"/>
          <w:szCs w:val="24"/>
        </w:rPr>
        <w:t>follows</w:t>
      </w:r>
      <w:r>
        <w:rPr>
          <w:i/>
          <w:sz w:val="24"/>
          <w:szCs w:val="24"/>
        </w:rPr>
        <w:t xml:space="preserve"> the player object</w:t>
      </w:r>
      <w:r w:rsidR="00B21DBE">
        <w:rPr>
          <w:i/>
          <w:sz w:val="24"/>
          <w:szCs w:val="24"/>
        </w:rPr>
        <w:t xml:space="preserve"> along X axis. </w:t>
      </w:r>
    </w:p>
    <w:p w14:paraId="44FFE764" w14:textId="77777777" w:rsidR="00543C36" w:rsidRPr="00543C36" w:rsidRDefault="00543C36" w:rsidP="00543C36">
      <w:pPr>
        <w:pStyle w:val="ListParagraph"/>
        <w:rPr>
          <w:i/>
          <w:sz w:val="24"/>
          <w:szCs w:val="24"/>
        </w:rPr>
      </w:pPr>
    </w:p>
    <w:p w14:paraId="2E61BC62" w14:textId="77777777" w:rsidR="00BF4089" w:rsidRDefault="009F6693" w:rsidP="005D31CA">
      <w:pPr>
        <w:pStyle w:val="Heading2"/>
      </w:pPr>
      <w:bookmarkStart w:id="7" w:name="_Toc32784219"/>
      <w:r w:rsidRPr="008C6B2D">
        <w:t>Controls</w:t>
      </w:r>
      <w:bookmarkEnd w:id="7"/>
    </w:p>
    <w:p w14:paraId="608A924E" w14:textId="3E56470A" w:rsidR="00B21DBE" w:rsidRPr="00B21DBE" w:rsidRDefault="00B21DBE" w:rsidP="00B21D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B21DBE">
        <w:rPr>
          <w:sz w:val="24"/>
          <w:szCs w:val="24"/>
        </w:rPr>
        <w:t>Rotate phone left-right in landscape to move the player</w:t>
      </w:r>
    </w:p>
    <w:p w14:paraId="17C010EE" w14:textId="13A53440" w:rsidR="00B21DBE" w:rsidRPr="00B21DBE" w:rsidRDefault="00B21DBE" w:rsidP="00B21D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B21DBE">
        <w:rPr>
          <w:sz w:val="24"/>
          <w:szCs w:val="24"/>
        </w:rPr>
        <w:t>Slide/Swipe on the screen to jump</w:t>
      </w:r>
    </w:p>
    <w:p w14:paraId="0EF0168A" w14:textId="7567F86C" w:rsidR="00B21DBE" w:rsidRPr="00B21DBE" w:rsidRDefault="00B21DBE" w:rsidP="00B21D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B21DBE">
        <w:rPr>
          <w:sz w:val="24"/>
          <w:szCs w:val="24"/>
        </w:rPr>
        <w:t>Tap on the screen to throw a bullet</w:t>
      </w:r>
    </w:p>
    <w:p w14:paraId="46BA0F7F" w14:textId="77777777" w:rsidR="00543C36" w:rsidRPr="00543C36" w:rsidRDefault="00543C36" w:rsidP="00543C36">
      <w:pPr>
        <w:pStyle w:val="ListParagraph"/>
        <w:rPr>
          <w:i/>
          <w:sz w:val="24"/>
          <w:szCs w:val="24"/>
        </w:rPr>
      </w:pPr>
    </w:p>
    <w:p w14:paraId="583DDC1A" w14:textId="77777777" w:rsidR="009F6693" w:rsidRDefault="009F6693" w:rsidP="005D31CA">
      <w:pPr>
        <w:pStyle w:val="Heading2"/>
      </w:pPr>
      <w:bookmarkStart w:id="8" w:name="_Toc32784220"/>
      <w:r w:rsidRPr="008C6B2D">
        <w:t>Menu and Screen Descriptions</w:t>
      </w:r>
      <w:bookmarkEnd w:id="8"/>
    </w:p>
    <w:p w14:paraId="763D7897" w14:textId="3E471324" w:rsidR="00BF4089" w:rsidRDefault="006062FF" w:rsidP="00543C36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One menu</w:t>
      </w:r>
      <w:r w:rsidR="00B21DBE">
        <w:rPr>
          <w:i/>
          <w:sz w:val="24"/>
          <w:szCs w:val="24"/>
        </w:rPr>
        <w:t xml:space="preserve"> screen at</w:t>
      </w:r>
      <w:r>
        <w:rPr>
          <w:i/>
          <w:sz w:val="24"/>
          <w:szCs w:val="24"/>
        </w:rPr>
        <w:t xml:space="preserve"> the </w:t>
      </w:r>
      <w:r w:rsidR="00B21DBE">
        <w:rPr>
          <w:i/>
          <w:sz w:val="24"/>
          <w:szCs w:val="24"/>
        </w:rPr>
        <w:t xml:space="preserve">beginning and </w:t>
      </w:r>
      <w:r>
        <w:rPr>
          <w:i/>
          <w:sz w:val="24"/>
          <w:szCs w:val="24"/>
        </w:rPr>
        <w:t>end</w:t>
      </w:r>
      <w:r w:rsidR="00B21DBE">
        <w:rPr>
          <w:i/>
          <w:sz w:val="24"/>
          <w:szCs w:val="24"/>
        </w:rPr>
        <w:t xml:space="preserve"> of</w:t>
      </w:r>
      <w:r>
        <w:rPr>
          <w:i/>
          <w:sz w:val="24"/>
          <w:szCs w:val="24"/>
        </w:rPr>
        <w:t xml:space="preserve"> the game, with “</w:t>
      </w:r>
      <w:r w:rsidR="002565C9">
        <w:rPr>
          <w:i/>
          <w:sz w:val="24"/>
          <w:szCs w:val="24"/>
        </w:rPr>
        <w:t>Start the game</w:t>
      </w:r>
      <w:r>
        <w:rPr>
          <w:i/>
          <w:sz w:val="24"/>
          <w:szCs w:val="24"/>
        </w:rPr>
        <w:t>”</w:t>
      </w:r>
      <w:r w:rsidR="002565C9">
        <w:rPr>
          <w:i/>
          <w:sz w:val="24"/>
          <w:szCs w:val="24"/>
        </w:rPr>
        <w:t xml:space="preserve"> and </w:t>
      </w:r>
      <w:r>
        <w:rPr>
          <w:i/>
          <w:sz w:val="24"/>
          <w:szCs w:val="24"/>
        </w:rPr>
        <w:t>“</w:t>
      </w:r>
      <w:r w:rsidR="002565C9">
        <w:rPr>
          <w:i/>
          <w:sz w:val="24"/>
          <w:szCs w:val="24"/>
        </w:rPr>
        <w:t>Instructions</w:t>
      </w:r>
      <w:r>
        <w:rPr>
          <w:i/>
          <w:sz w:val="24"/>
          <w:szCs w:val="24"/>
        </w:rPr>
        <w:t xml:space="preserve">” </w:t>
      </w:r>
      <w:r w:rsidR="002565C9">
        <w:rPr>
          <w:i/>
          <w:sz w:val="24"/>
          <w:szCs w:val="24"/>
        </w:rPr>
        <w:t>button</w:t>
      </w:r>
      <w:r>
        <w:rPr>
          <w:i/>
          <w:sz w:val="24"/>
          <w:szCs w:val="24"/>
        </w:rPr>
        <w:t>.</w:t>
      </w:r>
    </w:p>
    <w:p w14:paraId="020C62E3" w14:textId="77777777" w:rsidR="00543C36" w:rsidRPr="00543C36" w:rsidRDefault="00543C36" w:rsidP="00543C36">
      <w:pPr>
        <w:pStyle w:val="ListParagraph"/>
        <w:rPr>
          <w:i/>
          <w:sz w:val="24"/>
          <w:szCs w:val="24"/>
        </w:rPr>
      </w:pPr>
    </w:p>
    <w:p w14:paraId="2F4826A0" w14:textId="77777777" w:rsidR="00BF4089" w:rsidRPr="00BF4089" w:rsidRDefault="009F6693" w:rsidP="005D31CA">
      <w:pPr>
        <w:pStyle w:val="Heading2"/>
      </w:pPr>
      <w:bookmarkStart w:id="9" w:name="_Toc32784221"/>
      <w:r w:rsidRPr="008C6B2D">
        <w:t>Game World</w:t>
      </w:r>
      <w:bookmarkEnd w:id="9"/>
      <w:r w:rsidR="003E1D34">
        <w:t xml:space="preserve"> </w:t>
      </w:r>
    </w:p>
    <w:p w14:paraId="2D7868E8" w14:textId="6A43BDF1" w:rsidR="00686D09" w:rsidRDefault="003E1D34" w:rsidP="00B3462F">
      <w:pPr>
        <w:pStyle w:val="ListParagraph"/>
        <w:rPr>
          <w:i/>
          <w:sz w:val="24"/>
          <w:szCs w:val="24"/>
        </w:rPr>
      </w:pPr>
      <w:r w:rsidRPr="00BF4089">
        <w:rPr>
          <w:i/>
          <w:sz w:val="24"/>
          <w:szCs w:val="24"/>
        </w:rPr>
        <w:t>(</w:t>
      </w:r>
      <w:r w:rsidR="00BF4089">
        <w:rPr>
          <w:i/>
          <w:sz w:val="24"/>
          <w:szCs w:val="24"/>
        </w:rPr>
        <w:t xml:space="preserve">Describe </w:t>
      </w:r>
      <w:r w:rsidR="00BF4089" w:rsidRPr="00BF4089">
        <w:rPr>
          <w:i/>
          <w:sz w:val="24"/>
          <w:szCs w:val="24"/>
        </w:rPr>
        <w:t xml:space="preserve">Your Game </w:t>
      </w:r>
      <w:r w:rsidRPr="00BF4089">
        <w:rPr>
          <w:i/>
          <w:sz w:val="24"/>
          <w:szCs w:val="24"/>
        </w:rPr>
        <w:t>Environment)</w:t>
      </w:r>
    </w:p>
    <w:p w14:paraId="43DAB67E" w14:textId="77777777" w:rsidR="00B3462F" w:rsidRPr="00B3462F" w:rsidRDefault="00B3462F" w:rsidP="00B3462F">
      <w:pPr>
        <w:pStyle w:val="ListParagraph"/>
        <w:rPr>
          <w:i/>
          <w:sz w:val="24"/>
          <w:szCs w:val="24"/>
        </w:rPr>
      </w:pPr>
    </w:p>
    <w:p w14:paraId="7F5D485F" w14:textId="77777777" w:rsidR="009F6693" w:rsidRDefault="009F6693" w:rsidP="005D31CA">
      <w:pPr>
        <w:pStyle w:val="Heading2"/>
      </w:pPr>
      <w:bookmarkStart w:id="10" w:name="_Toc32784222"/>
      <w:r w:rsidRPr="008C6B2D">
        <w:t>Levels</w:t>
      </w:r>
      <w:bookmarkEnd w:id="10"/>
      <w:r w:rsidRPr="008C6B2D">
        <w:t xml:space="preserve"> </w:t>
      </w:r>
    </w:p>
    <w:p w14:paraId="137D67B3" w14:textId="7CE795FF" w:rsidR="00686D09" w:rsidRDefault="00B21DBE" w:rsidP="00B3462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2 levels. </w:t>
      </w:r>
    </w:p>
    <w:p w14:paraId="33A2857B" w14:textId="2C1D85BC" w:rsidR="00B21DBE" w:rsidRDefault="00B21DBE" w:rsidP="00B3462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1</w:t>
      </w:r>
      <w:r w:rsidRPr="00B21DBE">
        <w:rPr>
          <w:i/>
          <w:sz w:val="24"/>
          <w:szCs w:val="24"/>
          <w:vertAlign w:val="superscript"/>
        </w:rPr>
        <w:t>st</w:t>
      </w:r>
      <w:r>
        <w:rPr>
          <w:i/>
          <w:sz w:val="24"/>
          <w:szCs w:val="24"/>
        </w:rPr>
        <w:t xml:space="preserve"> level has only ice obstacles player should avoid.</w:t>
      </w:r>
    </w:p>
    <w:p w14:paraId="4E10944C" w14:textId="7F34F53E" w:rsidR="00B21DBE" w:rsidRDefault="00B21DBE" w:rsidP="00B3462F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2</w:t>
      </w:r>
      <w:r w:rsidRPr="00B21DBE">
        <w:rPr>
          <w:i/>
          <w:sz w:val="24"/>
          <w:szCs w:val="24"/>
          <w:vertAlign w:val="superscript"/>
        </w:rPr>
        <w:t>nd</w:t>
      </w:r>
      <w:r>
        <w:rPr>
          <w:i/>
          <w:sz w:val="24"/>
          <w:szCs w:val="24"/>
        </w:rPr>
        <w:t xml:space="preserve"> level has also enemies, and player has an ability to throw a bullet to destroy them.  </w:t>
      </w:r>
    </w:p>
    <w:p w14:paraId="197CF806" w14:textId="77777777" w:rsidR="00B3462F" w:rsidRPr="00B3462F" w:rsidRDefault="00B3462F" w:rsidP="00B3462F">
      <w:pPr>
        <w:pStyle w:val="ListParagraph"/>
        <w:rPr>
          <w:i/>
          <w:sz w:val="24"/>
          <w:szCs w:val="24"/>
        </w:rPr>
      </w:pPr>
    </w:p>
    <w:p w14:paraId="4CFFF194" w14:textId="77777777" w:rsidR="009F6693" w:rsidRDefault="009F6693" w:rsidP="005D31CA">
      <w:pPr>
        <w:pStyle w:val="Heading2"/>
      </w:pPr>
      <w:bookmarkStart w:id="11" w:name="_Toc32784223"/>
      <w:r w:rsidRPr="008C6B2D">
        <w:t>Game Progression</w:t>
      </w:r>
      <w:bookmarkEnd w:id="11"/>
    </w:p>
    <w:p w14:paraId="11E39369" w14:textId="34580FD2" w:rsidR="00686D09" w:rsidRDefault="00D3209E" w:rsidP="008F66E0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Player collects </w:t>
      </w:r>
      <w:r w:rsidR="00B21DBE">
        <w:rPr>
          <w:i/>
          <w:sz w:val="24"/>
          <w:szCs w:val="24"/>
        </w:rPr>
        <w:t>cherries</w:t>
      </w:r>
      <w:r>
        <w:rPr>
          <w:i/>
          <w:sz w:val="24"/>
          <w:szCs w:val="24"/>
        </w:rPr>
        <w:t xml:space="preserve"> and avoids enemies</w:t>
      </w:r>
      <w:r w:rsidR="00B21DBE">
        <w:rPr>
          <w:i/>
          <w:sz w:val="24"/>
          <w:szCs w:val="24"/>
        </w:rPr>
        <w:t xml:space="preserve"> and obstacles</w:t>
      </w:r>
      <w:r>
        <w:rPr>
          <w:i/>
          <w:sz w:val="24"/>
          <w:szCs w:val="24"/>
        </w:rPr>
        <w:t>.</w:t>
      </w:r>
      <w:r w:rsidR="00B21DBE">
        <w:rPr>
          <w:i/>
          <w:sz w:val="24"/>
          <w:szCs w:val="24"/>
        </w:rPr>
        <w:t xml:space="preserve"> When player dies it return to start point of the level. </w:t>
      </w:r>
    </w:p>
    <w:p w14:paraId="399F1B0A" w14:textId="77777777" w:rsidR="008F66E0" w:rsidRPr="008F66E0" w:rsidRDefault="008F66E0" w:rsidP="008F66E0">
      <w:pPr>
        <w:pStyle w:val="ListParagraph"/>
        <w:rPr>
          <w:i/>
          <w:sz w:val="24"/>
          <w:szCs w:val="24"/>
        </w:rPr>
      </w:pPr>
    </w:p>
    <w:p w14:paraId="629AD20C" w14:textId="77777777" w:rsidR="005C2F0F" w:rsidRDefault="009F6693" w:rsidP="005D31CA">
      <w:pPr>
        <w:pStyle w:val="Heading2"/>
      </w:pPr>
      <w:bookmarkStart w:id="12" w:name="_Toc32784224"/>
      <w:r w:rsidRPr="008C6B2D">
        <w:lastRenderedPageBreak/>
        <w:t>Characters</w:t>
      </w:r>
      <w:bookmarkEnd w:id="12"/>
    </w:p>
    <w:p w14:paraId="5A29275D" w14:textId="338C53E9" w:rsidR="00B21DBE" w:rsidRDefault="00B21DBE" w:rsidP="008F66E0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Fox – the player, can move freely left-right in the world and jump onto the platforms. </w:t>
      </w:r>
    </w:p>
    <w:p w14:paraId="0C597EA8" w14:textId="524E5372" w:rsidR="00B21DBE" w:rsidRPr="008F66E0" w:rsidRDefault="00B21DBE" w:rsidP="00B21DBE">
      <w:pPr>
        <w:ind w:firstLine="72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Opossums, </w:t>
      </w:r>
      <w:proofErr w:type="gramStart"/>
      <w:r>
        <w:rPr>
          <w:i/>
          <w:sz w:val="24"/>
          <w:szCs w:val="24"/>
        </w:rPr>
        <w:t>Eagles  -</w:t>
      </w:r>
      <w:proofErr w:type="gramEnd"/>
      <w:r>
        <w:rPr>
          <w:i/>
          <w:sz w:val="24"/>
          <w:szCs w:val="24"/>
        </w:rPr>
        <w:t xml:space="preserve"> enemies, move left-right a little but around their designated place. Can kill the player. Could be destroyed by moon-bullets. </w:t>
      </w:r>
    </w:p>
    <w:p w14:paraId="4ABD8856" w14:textId="77777777" w:rsidR="009F6693" w:rsidRDefault="009F6693" w:rsidP="005D31CA">
      <w:pPr>
        <w:pStyle w:val="Heading2"/>
      </w:pPr>
      <w:bookmarkStart w:id="13" w:name="_Toc32784225"/>
      <w:r w:rsidRPr="008C6B2D">
        <w:t>Non-player Characters</w:t>
      </w:r>
      <w:bookmarkEnd w:id="13"/>
    </w:p>
    <w:p w14:paraId="09D66E3A" w14:textId="74D08348" w:rsidR="008F66E0" w:rsidRDefault="003730B0" w:rsidP="008F66E0">
      <w:pPr>
        <w:pStyle w:val="ListParagraph"/>
        <w:rPr>
          <w:sz w:val="24"/>
          <w:szCs w:val="24"/>
        </w:rPr>
      </w:pPr>
      <w:bookmarkStart w:id="14" w:name="_Toc32784226"/>
      <w:r w:rsidRPr="005D31CA">
        <w:rPr>
          <w:rStyle w:val="Heading3Char"/>
        </w:rPr>
        <w:t>Cherries</w:t>
      </w:r>
      <w:bookmarkEnd w:id="14"/>
      <w:r>
        <w:rPr>
          <w:sz w:val="24"/>
          <w:szCs w:val="24"/>
        </w:rPr>
        <w:t xml:space="preserve"> – the score value </w:t>
      </w:r>
    </w:p>
    <w:p w14:paraId="489E1D22" w14:textId="4927418F" w:rsidR="003730B0" w:rsidRDefault="003730B0" w:rsidP="008F66E0">
      <w:pPr>
        <w:pStyle w:val="ListParagraph"/>
        <w:rPr>
          <w:sz w:val="24"/>
          <w:szCs w:val="24"/>
        </w:rPr>
      </w:pPr>
      <w:bookmarkStart w:id="15" w:name="_Toc32784227"/>
      <w:r w:rsidRPr="005D31CA">
        <w:rPr>
          <w:rStyle w:val="Heading3Char"/>
        </w:rPr>
        <w:t>Lives</w:t>
      </w:r>
      <w:bookmarkEnd w:id="15"/>
      <w:r>
        <w:rPr>
          <w:sz w:val="24"/>
          <w:szCs w:val="24"/>
        </w:rPr>
        <w:t xml:space="preserve"> – how many attempts player has to pass the levels. Lives amount passes to the 2</w:t>
      </w:r>
      <w:r w:rsidRPr="003730B0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level.</w:t>
      </w:r>
    </w:p>
    <w:p w14:paraId="34E29E47" w14:textId="0A10C6F2" w:rsidR="00972B0C" w:rsidRDefault="00972B0C" w:rsidP="008F66E0">
      <w:pPr>
        <w:pStyle w:val="ListParagraph"/>
        <w:rPr>
          <w:sz w:val="24"/>
          <w:szCs w:val="24"/>
        </w:rPr>
      </w:pPr>
      <w:bookmarkStart w:id="16" w:name="_Toc32784228"/>
      <w:r w:rsidRPr="005D31CA">
        <w:rPr>
          <w:rStyle w:val="Heading3Char"/>
        </w:rPr>
        <w:t>Moon-bullets</w:t>
      </w:r>
      <w:bookmarkEnd w:id="16"/>
      <w:r>
        <w:rPr>
          <w:sz w:val="24"/>
          <w:szCs w:val="24"/>
        </w:rPr>
        <w:t xml:space="preserve"> – Can kill enemies</w:t>
      </w:r>
    </w:p>
    <w:p w14:paraId="19D30836" w14:textId="77777777" w:rsidR="003730B0" w:rsidRPr="008F66E0" w:rsidRDefault="003730B0" w:rsidP="008F66E0">
      <w:pPr>
        <w:pStyle w:val="ListParagraph"/>
        <w:rPr>
          <w:sz w:val="24"/>
          <w:szCs w:val="24"/>
        </w:rPr>
      </w:pPr>
    </w:p>
    <w:p w14:paraId="7BFC6459" w14:textId="77777777" w:rsidR="009F6693" w:rsidRDefault="009F6693" w:rsidP="005D31CA">
      <w:pPr>
        <w:pStyle w:val="Heading2"/>
      </w:pPr>
      <w:bookmarkStart w:id="17" w:name="_Toc32784229"/>
      <w:r w:rsidRPr="008C6B2D">
        <w:t>Enemies</w:t>
      </w:r>
      <w:bookmarkEnd w:id="17"/>
    </w:p>
    <w:p w14:paraId="32A8F557" w14:textId="77777777" w:rsidR="00972B0C" w:rsidRPr="00972B0C" w:rsidRDefault="00972B0C" w:rsidP="00972B0C">
      <w:pPr>
        <w:pStyle w:val="ListParagraph"/>
        <w:rPr>
          <w:i/>
          <w:sz w:val="24"/>
          <w:szCs w:val="24"/>
        </w:rPr>
      </w:pPr>
      <w:r w:rsidRPr="00972B0C">
        <w:rPr>
          <w:i/>
          <w:sz w:val="24"/>
          <w:szCs w:val="24"/>
        </w:rPr>
        <w:t xml:space="preserve">Opossums, </w:t>
      </w:r>
      <w:proofErr w:type="gramStart"/>
      <w:r w:rsidRPr="00972B0C">
        <w:rPr>
          <w:i/>
          <w:sz w:val="24"/>
          <w:szCs w:val="24"/>
        </w:rPr>
        <w:t>Eag</w:t>
      </w:r>
      <w:bookmarkStart w:id="18" w:name="_GoBack"/>
      <w:bookmarkEnd w:id="18"/>
      <w:r w:rsidRPr="00972B0C">
        <w:rPr>
          <w:i/>
          <w:sz w:val="24"/>
          <w:szCs w:val="24"/>
        </w:rPr>
        <w:t>les  -</w:t>
      </w:r>
      <w:proofErr w:type="gramEnd"/>
      <w:r w:rsidRPr="00972B0C">
        <w:rPr>
          <w:i/>
          <w:sz w:val="24"/>
          <w:szCs w:val="24"/>
        </w:rPr>
        <w:t xml:space="preserve"> enemies, move left-right a little but around their designated place. Can kill the player. Could be destroyed by moon-bullets. </w:t>
      </w:r>
    </w:p>
    <w:p w14:paraId="723E35B9" w14:textId="77777777" w:rsidR="008F66E0" w:rsidRPr="008F66E0" w:rsidRDefault="008F66E0" w:rsidP="008F66E0">
      <w:pPr>
        <w:pStyle w:val="ListParagraph"/>
        <w:rPr>
          <w:i/>
          <w:sz w:val="24"/>
          <w:szCs w:val="24"/>
        </w:rPr>
      </w:pPr>
    </w:p>
    <w:p w14:paraId="4EDFAF2F" w14:textId="77777777" w:rsidR="009F6693" w:rsidRDefault="009F6693" w:rsidP="005D31CA">
      <w:pPr>
        <w:pStyle w:val="Heading2"/>
      </w:pPr>
      <w:bookmarkStart w:id="19" w:name="_Toc32784230"/>
      <w:r w:rsidRPr="008C6B2D">
        <w:t>Weapons</w:t>
      </w:r>
      <w:bookmarkEnd w:id="19"/>
    </w:p>
    <w:p w14:paraId="5A59AADA" w14:textId="37242075" w:rsidR="00543C36" w:rsidRDefault="00972B0C" w:rsidP="00543C3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Moon-bullets – Can kill enemies</w:t>
      </w:r>
      <w:r w:rsidR="00DD2480">
        <w:rPr>
          <w:sz w:val="24"/>
          <w:szCs w:val="24"/>
        </w:rPr>
        <w:t>. Player has 5 bullets at the beginning of the 2</w:t>
      </w:r>
      <w:r w:rsidR="00DD2480" w:rsidRPr="00DD2480">
        <w:rPr>
          <w:sz w:val="24"/>
          <w:szCs w:val="24"/>
          <w:vertAlign w:val="superscript"/>
        </w:rPr>
        <w:t>nd</w:t>
      </w:r>
      <w:r w:rsidR="00DD2480">
        <w:rPr>
          <w:sz w:val="24"/>
          <w:szCs w:val="24"/>
        </w:rPr>
        <w:t xml:space="preserve"> level and can collect more on the platforms. </w:t>
      </w:r>
    </w:p>
    <w:p w14:paraId="2DA4EA78" w14:textId="77777777" w:rsidR="00972B0C" w:rsidRPr="00543C36" w:rsidRDefault="00972B0C" w:rsidP="00543C36">
      <w:pPr>
        <w:pStyle w:val="ListParagraph"/>
        <w:rPr>
          <w:i/>
          <w:sz w:val="24"/>
          <w:szCs w:val="24"/>
        </w:rPr>
      </w:pPr>
    </w:p>
    <w:p w14:paraId="3B605397" w14:textId="76D3C45E" w:rsidR="00686D09" w:rsidRDefault="009F6693" w:rsidP="005D31CA">
      <w:pPr>
        <w:pStyle w:val="Heading2"/>
      </w:pPr>
      <w:bookmarkStart w:id="20" w:name="_Toc32784231"/>
      <w:r w:rsidRPr="008C6B2D">
        <w:t>Bonuses</w:t>
      </w:r>
      <w:bookmarkEnd w:id="20"/>
    </w:p>
    <w:p w14:paraId="41E9E223" w14:textId="7C2C1779" w:rsidR="00543C36" w:rsidRDefault="00B93065" w:rsidP="00543C36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>Extra</w:t>
      </w:r>
      <w:r w:rsidR="00DD2480">
        <w:rPr>
          <w:i/>
          <w:sz w:val="24"/>
          <w:szCs w:val="24"/>
        </w:rPr>
        <w:t xml:space="preserve"> lives and moon-bullets</w:t>
      </w:r>
    </w:p>
    <w:p w14:paraId="7FFDF321" w14:textId="77777777" w:rsidR="00DD2480" w:rsidRPr="00543C36" w:rsidRDefault="00DD2480" w:rsidP="00543C36">
      <w:pPr>
        <w:pStyle w:val="ListParagraph"/>
        <w:rPr>
          <w:i/>
          <w:sz w:val="24"/>
          <w:szCs w:val="24"/>
        </w:rPr>
      </w:pPr>
    </w:p>
    <w:p w14:paraId="0B3633F6" w14:textId="77777777" w:rsidR="009F6693" w:rsidRDefault="009F6693" w:rsidP="005D31CA">
      <w:pPr>
        <w:pStyle w:val="Heading2"/>
      </w:pPr>
      <w:bookmarkStart w:id="21" w:name="_Toc32784232"/>
      <w:r w:rsidRPr="008C6B2D">
        <w:t>Future Features</w:t>
      </w:r>
      <w:bookmarkEnd w:id="21"/>
    </w:p>
    <w:p w14:paraId="39740A22" w14:textId="530D49EA" w:rsidR="005C2F0F" w:rsidRDefault="00B93065" w:rsidP="005C2F0F">
      <w:pPr>
        <w:pStyle w:val="ListParagraph"/>
        <w:rPr>
          <w:i/>
          <w:sz w:val="24"/>
          <w:szCs w:val="24"/>
        </w:rPr>
      </w:pPr>
      <w:bookmarkStart w:id="22" w:name="OLE_LINK7"/>
      <w:bookmarkStart w:id="23" w:name="OLE_LINK8"/>
      <w:bookmarkStart w:id="24" w:name="OLE_LINK12"/>
      <w:bookmarkStart w:id="25" w:name="OLE_LINK13"/>
      <w:r>
        <w:rPr>
          <w:i/>
          <w:sz w:val="24"/>
          <w:szCs w:val="24"/>
        </w:rPr>
        <w:t>More levels</w:t>
      </w:r>
    </w:p>
    <w:p w14:paraId="1D9FD1CE" w14:textId="77777777" w:rsidR="00812708" w:rsidRDefault="00812708" w:rsidP="005C2F0F">
      <w:pPr>
        <w:pStyle w:val="ListParagraph"/>
        <w:rPr>
          <w:i/>
          <w:sz w:val="24"/>
          <w:szCs w:val="24"/>
        </w:rPr>
      </w:pPr>
    </w:p>
    <w:p w14:paraId="7E590DD7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3974DBE1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53241A6F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2B16EA0B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291D7A0B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6ADFCDDD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26E97745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65915FC4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1513C9E8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08B40CBB" w14:textId="2B3F31E5" w:rsidR="005D31CA" w:rsidRPr="005D31CA" w:rsidRDefault="00812708" w:rsidP="005D31CA">
      <w:pPr>
        <w:pStyle w:val="Heading2"/>
      </w:pPr>
      <w:bookmarkStart w:id="26" w:name="_Toc32784233"/>
      <w:r>
        <w:lastRenderedPageBreak/>
        <w:t>Screen Shots</w:t>
      </w:r>
      <w:bookmarkEnd w:id="26"/>
    </w:p>
    <w:p w14:paraId="46E6AC03" w14:textId="1A61D299" w:rsidR="009A4C1C" w:rsidRDefault="009A4C1C" w:rsidP="005D31CA">
      <w:pPr>
        <w:pStyle w:val="Heading3"/>
      </w:pPr>
      <w:bookmarkStart w:id="27" w:name="_Toc32784234"/>
      <w:r>
        <w:t>Start Screen</w:t>
      </w:r>
      <w:bookmarkEnd w:id="27"/>
    </w:p>
    <w:p w14:paraId="463505FD" w14:textId="2F901E49" w:rsidR="00812708" w:rsidRDefault="009A4C1C" w:rsidP="0081270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31827C6" wp14:editId="7019F9C6">
            <wp:extent cx="5925820" cy="3332480"/>
            <wp:effectExtent l="0" t="0" r="0" b="0"/>
            <wp:docPr id="1" name="Picture 1" descr="IMG_4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414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7852" w14:textId="58AA1338" w:rsidR="009A4C1C" w:rsidRPr="009A4C1C" w:rsidRDefault="00FD4047" w:rsidP="005D31CA">
      <w:pPr>
        <w:pStyle w:val="Heading3"/>
      </w:pPr>
      <w:bookmarkStart w:id="28" w:name="_Toc32784235"/>
      <w:proofErr w:type="gramStart"/>
      <w:r>
        <w:t xml:space="preserve">Instructions </w:t>
      </w:r>
      <w:r w:rsidR="009A4C1C">
        <w:t xml:space="preserve"> Screen</w:t>
      </w:r>
      <w:bookmarkEnd w:id="28"/>
      <w:proofErr w:type="gramEnd"/>
    </w:p>
    <w:p w14:paraId="07CACCF2" w14:textId="03A6CA38" w:rsidR="00812708" w:rsidRDefault="009A4C1C" w:rsidP="005C2F0F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F0061A3" wp14:editId="7AA0BE05">
            <wp:extent cx="5925820" cy="3332480"/>
            <wp:effectExtent l="0" t="0" r="0" b="0"/>
            <wp:docPr id="2" name="Picture 2" descr="IMG_4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414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2988" w14:textId="77777777" w:rsidR="00FD4047" w:rsidRDefault="00FD4047" w:rsidP="005C2F0F">
      <w:pPr>
        <w:pStyle w:val="ListParagraph"/>
        <w:rPr>
          <w:i/>
          <w:sz w:val="24"/>
          <w:szCs w:val="24"/>
        </w:rPr>
      </w:pPr>
    </w:p>
    <w:p w14:paraId="3269F615" w14:textId="77777777" w:rsidR="005D31CA" w:rsidRDefault="005D31CA" w:rsidP="00FD4047">
      <w:pPr>
        <w:pStyle w:val="ListParagraph"/>
        <w:rPr>
          <w:b/>
          <w:sz w:val="24"/>
          <w:szCs w:val="24"/>
        </w:rPr>
      </w:pPr>
    </w:p>
    <w:p w14:paraId="26125FF1" w14:textId="77777777" w:rsidR="005D31CA" w:rsidRDefault="005D31CA" w:rsidP="00FD4047">
      <w:pPr>
        <w:pStyle w:val="ListParagraph"/>
        <w:rPr>
          <w:b/>
          <w:sz w:val="24"/>
          <w:szCs w:val="24"/>
        </w:rPr>
      </w:pPr>
    </w:p>
    <w:p w14:paraId="492077FB" w14:textId="2007899C" w:rsidR="00FD4047" w:rsidRDefault="00FD4047" w:rsidP="005D31CA">
      <w:pPr>
        <w:pStyle w:val="Heading3"/>
      </w:pPr>
      <w:bookmarkStart w:id="29" w:name="_Toc32784236"/>
      <w:r>
        <w:lastRenderedPageBreak/>
        <w:t>Level 1</w:t>
      </w:r>
      <w:bookmarkEnd w:id="29"/>
    </w:p>
    <w:p w14:paraId="73EC3E57" w14:textId="0AE862B5" w:rsidR="00FD4047" w:rsidRDefault="00FD4047" w:rsidP="005C2F0F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5B2C52D0" wp14:editId="04D8C41E">
            <wp:extent cx="5925820" cy="3332480"/>
            <wp:effectExtent l="0" t="0" r="0" b="0"/>
            <wp:docPr id="4" name="Picture 4" descr="IMG_4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414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E18A" w14:textId="77777777" w:rsidR="00FD4047" w:rsidRDefault="00FD4047" w:rsidP="005C2F0F">
      <w:pPr>
        <w:pStyle w:val="ListParagraph"/>
        <w:rPr>
          <w:i/>
          <w:sz w:val="24"/>
          <w:szCs w:val="24"/>
        </w:rPr>
      </w:pPr>
    </w:p>
    <w:p w14:paraId="1FF00783" w14:textId="77777777" w:rsidR="00FD4047" w:rsidRDefault="00FD4047" w:rsidP="005C2F0F">
      <w:pPr>
        <w:pStyle w:val="ListParagraph"/>
        <w:rPr>
          <w:i/>
          <w:sz w:val="24"/>
          <w:szCs w:val="24"/>
        </w:rPr>
      </w:pPr>
    </w:p>
    <w:p w14:paraId="46ECB3BE" w14:textId="77777777" w:rsidR="00FD4047" w:rsidRDefault="00FD4047" w:rsidP="005C2F0F">
      <w:pPr>
        <w:pStyle w:val="ListParagraph"/>
        <w:rPr>
          <w:i/>
          <w:sz w:val="24"/>
          <w:szCs w:val="24"/>
        </w:rPr>
      </w:pPr>
    </w:p>
    <w:p w14:paraId="29F77200" w14:textId="77777777" w:rsidR="005D31CA" w:rsidRDefault="005D31CA" w:rsidP="005C2F0F">
      <w:pPr>
        <w:pStyle w:val="ListParagraph"/>
        <w:rPr>
          <w:i/>
          <w:sz w:val="24"/>
          <w:szCs w:val="24"/>
        </w:rPr>
      </w:pPr>
    </w:p>
    <w:p w14:paraId="01B86388" w14:textId="274E0DE8" w:rsidR="00FD4047" w:rsidRPr="00FD4047" w:rsidRDefault="00FD4047" w:rsidP="005D31CA">
      <w:pPr>
        <w:pStyle w:val="Heading3"/>
      </w:pPr>
      <w:bookmarkStart w:id="30" w:name="_Toc32784237"/>
      <w:r>
        <w:t>Level 2</w:t>
      </w:r>
      <w:bookmarkEnd w:id="30"/>
    </w:p>
    <w:p w14:paraId="28981A0D" w14:textId="02EED863" w:rsidR="00FD4047" w:rsidRDefault="00FD4047" w:rsidP="005C2F0F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2F6F2E42" wp14:editId="66526B64">
            <wp:extent cx="5925820" cy="3332480"/>
            <wp:effectExtent l="0" t="0" r="0" b="0"/>
            <wp:docPr id="5" name="Picture 5" descr="IMG_4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414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40F0" w14:textId="77777777" w:rsidR="00FD4047" w:rsidRDefault="00FD4047" w:rsidP="005C2F0F">
      <w:pPr>
        <w:pStyle w:val="ListParagraph"/>
        <w:rPr>
          <w:i/>
          <w:sz w:val="24"/>
          <w:szCs w:val="24"/>
        </w:rPr>
      </w:pPr>
    </w:p>
    <w:p w14:paraId="1D7CB422" w14:textId="7803F8B6" w:rsidR="00FD4047" w:rsidRPr="00FD4047" w:rsidRDefault="00FD4047" w:rsidP="005D31CA">
      <w:pPr>
        <w:pStyle w:val="Heading3"/>
      </w:pPr>
      <w:bookmarkStart w:id="31" w:name="_Toc32784238"/>
      <w:r>
        <w:t>Game over screen</w:t>
      </w:r>
      <w:bookmarkEnd w:id="31"/>
    </w:p>
    <w:p w14:paraId="7394B690" w14:textId="6D42246F" w:rsidR="00FD4047" w:rsidRPr="005C2F0F" w:rsidRDefault="00FD4047" w:rsidP="005C2F0F">
      <w:pPr>
        <w:pStyle w:val="ListParagraph"/>
        <w:rPr>
          <w:i/>
          <w:sz w:val="24"/>
          <w:szCs w:val="24"/>
        </w:rPr>
      </w:pPr>
      <w:r>
        <w:rPr>
          <w:i/>
          <w:noProof/>
          <w:sz w:val="24"/>
          <w:szCs w:val="24"/>
          <w:lang w:val="en-US" w:eastAsia="en-US"/>
        </w:rPr>
        <w:drawing>
          <wp:inline distT="0" distB="0" distL="0" distR="0" wp14:anchorId="6ABB3B4A" wp14:editId="6D7CF14E">
            <wp:extent cx="5925820" cy="3332480"/>
            <wp:effectExtent l="0" t="0" r="0" b="0"/>
            <wp:docPr id="6" name="Picture 6" descr="IMG_4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414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bookmarkEnd w:id="23"/>
    <w:bookmarkEnd w:id="24"/>
    <w:bookmarkEnd w:id="25"/>
    <w:sectPr w:rsidR="00FD4047" w:rsidRPr="005C2F0F" w:rsidSect="008E601F">
      <w:headerReference w:type="even" r:id="rId17"/>
      <w:headerReference w:type="default" r:id="rId18"/>
      <w:footerReference w:type="even" r:id="rId19"/>
      <w:footerReference w:type="default" r:id="rId2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2CFCCE" w14:textId="77777777" w:rsidR="00DD5DF6" w:rsidRDefault="00DD5DF6" w:rsidP="00C152DC">
      <w:pPr>
        <w:spacing w:after="0" w:line="240" w:lineRule="auto"/>
      </w:pPr>
      <w:r>
        <w:separator/>
      </w:r>
    </w:p>
  </w:endnote>
  <w:endnote w:type="continuationSeparator" w:id="0">
    <w:p w14:paraId="382076B7" w14:textId="77777777" w:rsidR="00DD5DF6" w:rsidRDefault="00DD5DF6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C79562" w14:textId="0B4E6592" w:rsidR="00AA765B" w:rsidRPr="00AE65B4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  <w:b/>
      </w:rPr>
    </w:pPr>
    <w:r w:rsidRPr="00AA765B">
      <w:rPr>
        <w:rFonts w:asciiTheme="majorHAnsi" w:hAnsiTheme="majorHAnsi"/>
        <w:b/>
      </w:rPr>
      <w:t>V</w:t>
    </w:r>
    <w:r w:rsidR="00AE65B4">
      <w:rPr>
        <w:rFonts w:asciiTheme="majorHAnsi" w:hAnsiTheme="majorHAnsi"/>
        <w:b/>
      </w:rPr>
      <w:t>ersion Number 02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AE65B4" w:rsidRPr="00AE65B4">
      <w:rPr>
        <w:rFonts w:asciiTheme="majorHAnsi" w:hAnsiTheme="majorHAnsi"/>
        <w:noProof/>
      </w:rPr>
      <w:t>2</w:t>
    </w:r>
    <w:r w:rsidR="00953C99">
      <w:rPr>
        <w:rFonts w:asciiTheme="majorHAnsi" w:hAnsiTheme="majorHAnsi"/>
        <w:noProof/>
      </w:rPr>
      <w:fldChar w:fldCharType="end"/>
    </w:r>
  </w:p>
  <w:p w14:paraId="31BA8534" w14:textId="77777777"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D538EF" w14:textId="77777777" w:rsidR="00AA765B" w:rsidRDefault="00DD5DF6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temporary/>
        <w:showingPlcHdr/>
      </w:sdtPr>
      <w:sdtEndPr/>
      <w:sdtContent>
        <w:r w:rsidR="00AA765B">
          <w:rPr>
            <w:rFonts w:asciiTheme="majorHAnsi" w:hAnsiTheme="majorHAnsi"/>
          </w:rPr>
          <w:t>[Type text]</w:t>
        </w:r>
      </w:sdtContent>
    </w:sdt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AE65B4" w:rsidRPr="00AE65B4">
      <w:rPr>
        <w:rFonts w:asciiTheme="majorHAnsi" w:hAnsiTheme="majorHAnsi"/>
        <w:noProof/>
      </w:rPr>
      <w:t>3</w:t>
    </w:r>
    <w:r w:rsidR="00953C99">
      <w:rPr>
        <w:rFonts w:asciiTheme="majorHAnsi" w:hAnsiTheme="majorHAnsi"/>
        <w:noProof/>
      </w:rPr>
      <w:fldChar w:fldCharType="end"/>
    </w:r>
  </w:p>
  <w:p w14:paraId="03F62309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8184A9" w14:textId="77777777" w:rsidR="00DD5DF6" w:rsidRDefault="00DD5DF6" w:rsidP="00C152DC">
      <w:pPr>
        <w:spacing w:after="0" w:line="240" w:lineRule="auto"/>
      </w:pPr>
      <w:r>
        <w:separator/>
      </w:r>
    </w:p>
  </w:footnote>
  <w:footnote w:type="continuationSeparator" w:id="0">
    <w:p w14:paraId="3C0AC461" w14:textId="77777777" w:rsidR="00DD5DF6" w:rsidRDefault="00DD5DF6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C152DC" w14:paraId="5EB0E92A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7A23BC15" w14:textId="77777777"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A34A61">
                <w:rPr>
                  <w:b/>
                  <w:bCs/>
                  <w:caps/>
                  <w:sz w:val="24"/>
                  <w:szCs w:val="24"/>
                  <w:lang w:val="en-US"/>
                </w:rPr>
                <w:t>External Game Document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bookmarkStart w:id="32" w:name="OLE_LINK3" w:displacedByCustomXml="next"/>
      <w:bookmarkStart w:id="33" w:name="OLE_LINK4" w:displacedByCustomXml="next"/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20-02-16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47F35FD9" w14:textId="373EA0C4" w:rsidR="00C152DC" w:rsidRDefault="00AE65B4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 xml:space="preserve">February </w:t>
              </w:r>
              <w:bookmarkEnd w:id="33"/>
              <w:bookmarkEnd w:id="32"/>
              <w:r>
                <w:rPr>
                  <w:color w:val="FFFFFF" w:themeColor="background1"/>
                  <w:lang w:val="en-US"/>
                </w:rPr>
                <w:t>16</w:t>
              </w:r>
              <w:r w:rsidR="00147392">
                <w:rPr>
                  <w:color w:val="FFFFFF" w:themeColor="background1"/>
                  <w:lang w:val="en-US"/>
                </w:rPr>
                <w:t>, 2020</w:t>
              </w:r>
            </w:p>
          </w:tc>
        </w:sdtContent>
      </w:sdt>
    </w:tr>
  </w:tbl>
  <w:p w14:paraId="43EDC839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C152DC" w14:paraId="43B153E2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20-02-16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3A83583D" w14:textId="47F3FDA8" w:rsidR="00C152DC" w:rsidRPr="00C152DC" w:rsidRDefault="00AE65B4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February 16, 2020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5BDCE105" w14:textId="77777777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A34A61">
                <w:rPr>
                  <w:b/>
                  <w:bCs/>
                  <w:caps/>
                  <w:sz w:val="24"/>
                  <w:szCs w:val="24"/>
                  <w:lang w:val="en-US"/>
                </w:rPr>
                <w:t>External Game Document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04EBE17E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45637E"/>
    <w:multiLevelType w:val="hybridMultilevel"/>
    <w:tmpl w:val="3D2C30C8"/>
    <w:lvl w:ilvl="0" w:tplc="DA267DBC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10FDD"/>
    <w:rsid w:val="00021BBC"/>
    <w:rsid w:val="00023AF4"/>
    <w:rsid w:val="00041C8A"/>
    <w:rsid w:val="00080D8D"/>
    <w:rsid w:val="00147392"/>
    <w:rsid w:val="002565C9"/>
    <w:rsid w:val="002E1F84"/>
    <w:rsid w:val="003730B0"/>
    <w:rsid w:val="003B289D"/>
    <w:rsid w:val="003E1D34"/>
    <w:rsid w:val="003E1D56"/>
    <w:rsid w:val="003E48FF"/>
    <w:rsid w:val="00420F46"/>
    <w:rsid w:val="0052734F"/>
    <w:rsid w:val="005338B0"/>
    <w:rsid w:val="00543C36"/>
    <w:rsid w:val="005C2F0F"/>
    <w:rsid w:val="005D31CA"/>
    <w:rsid w:val="005E68D8"/>
    <w:rsid w:val="006062FF"/>
    <w:rsid w:val="006152BA"/>
    <w:rsid w:val="00686D09"/>
    <w:rsid w:val="00687985"/>
    <w:rsid w:val="00691022"/>
    <w:rsid w:val="006C0EB9"/>
    <w:rsid w:val="00744BAC"/>
    <w:rsid w:val="007D1549"/>
    <w:rsid w:val="007D2A8E"/>
    <w:rsid w:val="00812708"/>
    <w:rsid w:val="008C6B2D"/>
    <w:rsid w:val="008E601F"/>
    <w:rsid w:val="008F3C94"/>
    <w:rsid w:val="008F66E0"/>
    <w:rsid w:val="009326E9"/>
    <w:rsid w:val="00953C99"/>
    <w:rsid w:val="00972B0C"/>
    <w:rsid w:val="00996533"/>
    <w:rsid w:val="009A4C1C"/>
    <w:rsid w:val="009A4D42"/>
    <w:rsid w:val="009F6693"/>
    <w:rsid w:val="00A34A61"/>
    <w:rsid w:val="00AA765B"/>
    <w:rsid w:val="00AD223E"/>
    <w:rsid w:val="00AE65B4"/>
    <w:rsid w:val="00B21DBE"/>
    <w:rsid w:val="00B3462F"/>
    <w:rsid w:val="00B44477"/>
    <w:rsid w:val="00B93065"/>
    <w:rsid w:val="00BD4CF1"/>
    <w:rsid w:val="00BD7D17"/>
    <w:rsid w:val="00BF4089"/>
    <w:rsid w:val="00C152DC"/>
    <w:rsid w:val="00C403C0"/>
    <w:rsid w:val="00C94733"/>
    <w:rsid w:val="00CA72D2"/>
    <w:rsid w:val="00CE0F25"/>
    <w:rsid w:val="00D3209E"/>
    <w:rsid w:val="00D668E0"/>
    <w:rsid w:val="00D82416"/>
    <w:rsid w:val="00DD2480"/>
    <w:rsid w:val="00DD5DF6"/>
    <w:rsid w:val="00E14025"/>
    <w:rsid w:val="00E624CC"/>
    <w:rsid w:val="00EB6F93"/>
    <w:rsid w:val="00EE310C"/>
    <w:rsid w:val="00F35C9E"/>
    <w:rsid w:val="00F362D0"/>
    <w:rsid w:val="00FD4047"/>
    <w:rsid w:val="00FF4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987FD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E0F25"/>
  </w:style>
  <w:style w:type="paragraph" w:styleId="Heading1">
    <w:name w:val="heading 1"/>
    <w:basedOn w:val="Normal"/>
    <w:next w:val="Normal"/>
    <w:link w:val="Heading1Char"/>
    <w:uiPriority w:val="9"/>
    <w:qFormat/>
    <w:rsid w:val="005D31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31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31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table" w:styleId="TableGrid">
    <w:name w:val="Table Grid"/>
    <w:basedOn w:val="TableNormal"/>
    <w:uiPriority w:val="59"/>
    <w:rsid w:val="001473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D31C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D31CA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D31CA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D31CA"/>
    <w:pPr>
      <w:spacing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5D31CA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D31CA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D31CA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D31CA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D31CA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D31CA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D31CA"/>
    <w:pPr>
      <w:spacing w:after="0"/>
      <w:ind w:left="176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D31C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31C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D31C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2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5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0002">
          <w:marLeft w:val="48"/>
          <w:marRight w:val="0"/>
          <w:marTop w:val="168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00704">
                  <w:marLeft w:val="26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2020-02-16T00:00:00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E0847658-5F0C-0542-A5E7-138E974A3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C:\Users\Thomas\AppData\Roaming\Microsoft\Templates\TP030000466.dotx</Template>
  <TotalTime>1</TotalTime>
  <Pages>8</Pages>
  <Words>631</Words>
  <Characters>3600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External Game Document</vt:lpstr>
    </vt:vector>
  </TitlesOfParts>
  <Company>CENTENNIAL COLLEGE</Company>
  <LinksUpToDate>false</LinksUpToDate>
  <CharactersWithSpaces>4223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External Game Document</dc:title>
  <dc:creator>Veronika Kotckovich</dc:creator>
  <cp:lastModifiedBy>Veronika Kotckovich</cp:lastModifiedBy>
  <cp:revision>2</cp:revision>
  <dcterms:created xsi:type="dcterms:W3CDTF">2020-02-17T03:25:00Z</dcterms:created>
  <dcterms:modified xsi:type="dcterms:W3CDTF">2020-02-17T03:25:00Z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